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8F2702" w:rsidTr="00E06E4D">
        <w:trPr>
          <w:trHeight w:val="4410"/>
        </w:trPr>
        <w:tc>
          <w:tcPr>
            <w:tcW w:w="3600" w:type="dxa"/>
            <w:vAlign w:val="bottom"/>
          </w:tcPr>
          <w:p w:rsidR="001B2ABD" w:rsidRPr="008F2702" w:rsidRDefault="001A7BE6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4F029B93" wp14:editId="321745E6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742950</wp:posOffset>
                  </wp:positionV>
                  <wp:extent cx="2106295" cy="2059305"/>
                  <wp:effectExtent l="76200" t="76200" r="65405" b="988695"/>
                  <wp:wrapNone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napcha-1015156953.jpg"/>
                          <pic:cNvPicPr/>
                        </pic:nvPicPr>
                        <pic:blipFill>
                          <a:blip r:embed="rId9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295" cy="2059305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0070C0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:rsidR="001B2ABD" w:rsidRPr="008F2702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8F2702" w:rsidRDefault="004F0840" w:rsidP="001B2ABD">
            <w:pPr>
              <w:pStyle w:val="Titre"/>
            </w:pPr>
            <w:r>
              <w:t>SANI ADRIEN</w:t>
            </w:r>
          </w:p>
          <w:p w:rsidR="001B2ABD" w:rsidRPr="008F2702" w:rsidRDefault="001B2ABD" w:rsidP="00F84BF5">
            <w:pPr>
              <w:pStyle w:val="Sous-titre"/>
            </w:pPr>
          </w:p>
        </w:tc>
      </w:tr>
      <w:tr w:rsidR="001B2ABD" w:rsidRPr="008F2702" w:rsidTr="00E06E4D">
        <w:tc>
          <w:tcPr>
            <w:tcW w:w="3600" w:type="dxa"/>
          </w:tcPr>
          <w:sdt>
            <w:sdtPr>
              <w:id w:val="-1711873194"/>
              <w:placeholder>
                <w:docPart w:val="B13DE9D4E3554D31ABC6EF1F33866986"/>
              </w:placeholder>
              <w:temporary/>
              <w:showingPlcHdr/>
              <w15:appearance w15:val="hidden"/>
            </w:sdtPr>
            <w:sdtEndPr/>
            <w:sdtContent>
              <w:p w:rsidR="001B2ABD" w:rsidRPr="008F2702" w:rsidRDefault="00036450" w:rsidP="00036450">
                <w:pPr>
                  <w:pStyle w:val="Titre3"/>
                </w:pPr>
                <w:r w:rsidRPr="008F2702">
                  <w:rPr>
                    <w:lang w:bidi="fr-FR"/>
                  </w:rPr>
                  <w:t>Profil</w:t>
                </w:r>
              </w:p>
            </w:sdtContent>
          </w:sdt>
          <w:p w:rsidR="00036450" w:rsidRPr="008F2702" w:rsidRDefault="00036450" w:rsidP="001A7BE6"/>
          <w:sdt>
            <w:sdtPr>
              <w:id w:val="-1954003311"/>
              <w:placeholder>
                <w:docPart w:val="2BAD8D9758F6426C999953B90092BD11"/>
              </w:placeholder>
              <w:temporary/>
              <w:showingPlcHdr/>
              <w15:appearance w15:val="hidden"/>
            </w:sdtPr>
            <w:sdtEndPr/>
            <w:sdtContent>
              <w:p w:rsidR="00036450" w:rsidRPr="008F2702" w:rsidRDefault="00CB0055" w:rsidP="00CB0055">
                <w:pPr>
                  <w:pStyle w:val="Titre3"/>
                </w:pPr>
                <w:r w:rsidRPr="008F2702">
                  <w:rPr>
                    <w:lang w:bidi="fr-F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8B93BA102CF4430A80A6F369DB8ACF7E"/>
              </w:placeholder>
              <w:temporary/>
              <w:showingPlcHdr/>
              <w15:appearance w15:val="hidden"/>
            </w:sdtPr>
            <w:sdtEndPr/>
            <w:sdtContent>
              <w:p w:rsidR="004D3011" w:rsidRPr="008F2702" w:rsidRDefault="004D3011" w:rsidP="004D3011">
                <w:r w:rsidRPr="008F2702">
                  <w:rPr>
                    <w:lang w:bidi="fr-FR"/>
                  </w:rPr>
                  <w:t>TÉLÉPHONE :</w:t>
                </w:r>
              </w:p>
            </w:sdtContent>
          </w:sdt>
          <w:p w:rsidR="004D3011" w:rsidRPr="008F2702" w:rsidRDefault="004F0840" w:rsidP="004D3011">
            <w:r>
              <w:t>+237 678-84-64-93</w:t>
            </w:r>
          </w:p>
          <w:p w:rsidR="004D3011" w:rsidRPr="008F2702" w:rsidRDefault="004D3011" w:rsidP="004D3011"/>
          <w:p w:rsidR="004D3011" w:rsidRDefault="001A7BE6" w:rsidP="004D3011">
            <w:r>
              <w:t>Liens des github :</w:t>
            </w:r>
          </w:p>
          <w:p w:rsidR="001A7BE6" w:rsidRPr="008F2702" w:rsidRDefault="001A7BE6" w:rsidP="004D3011">
            <w:r w:rsidRPr="001A7BE6">
              <w:t>https://gi</w:t>
            </w:r>
            <w:r>
              <w:t>thub.com/adri-2/</w:t>
            </w:r>
            <w:bookmarkStart w:id="0" w:name="_GoBack"/>
            <w:bookmarkEnd w:id="0"/>
          </w:p>
          <w:p w:rsidR="004D3011" w:rsidRPr="008F2702" w:rsidRDefault="004D3011" w:rsidP="004D3011"/>
          <w:p w:rsidR="004D3011" w:rsidRPr="008F2702" w:rsidRDefault="004D3011" w:rsidP="004D3011"/>
          <w:sdt>
            <w:sdtPr>
              <w:id w:val="-240260293"/>
              <w:placeholder>
                <w:docPart w:val="277BC3DB77EE4D0CB3B18BE5977DC17B"/>
              </w:placeholder>
              <w:temporary/>
              <w:showingPlcHdr/>
              <w15:appearance w15:val="hidden"/>
            </w:sdtPr>
            <w:sdtEndPr/>
            <w:sdtContent>
              <w:p w:rsidR="004D3011" w:rsidRPr="008F2702" w:rsidRDefault="004D3011" w:rsidP="004D3011">
                <w:r w:rsidRPr="008F2702">
                  <w:rPr>
                    <w:lang w:bidi="fr-FR"/>
                  </w:rPr>
                  <w:t>E-MAIL :</w:t>
                </w:r>
              </w:p>
            </w:sdtContent>
          </w:sdt>
          <w:p w:rsidR="00036450" w:rsidRPr="00E06E4D" w:rsidRDefault="004F0840" w:rsidP="004D3011">
            <w:pPr>
              <w:rPr>
                <w:rStyle w:val="Lienhypertexte"/>
              </w:rPr>
            </w:pPr>
            <w:r>
              <w:t>adriensani@gmail.com</w:t>
            </w:r>
          </w:p>
          <w:p w:rsidR="004142CD" w:rsidRPr="008F2702" w:rsidRDefault="004142CD" w:rsidP="004142CD"/>
          <w:sdt>
            <w:sdtPr>
              <w:id w:val="-1444214663"/>
              <w:placeholder>
                <w:docPart w:val="1736138341A844F9923A32EB8FE4BFA3"/>
              </w:placeholder>
              <w:temporary/>
              <w:showingPlcHdr/>
              <w15:appearance w15:val="hidden"/>
            </w:sdtPr>
            <w:sdtEndPr/>
            <w:sdtContent>
              <w:p w:rsidR="004D3011" w:rsidRPr="008F2702" w:rsidRDefault="00CB0055" w:rsidP="00CB0055">
                <w:pPr>
                  <w:pStyle w:val="Titre3"/>
                </w:pPr>
                <w:r w:rsidRPr="008F2702">
                  <w:rPr>
                    <w:lang w:bidi="fr-FR"/>
                  </w:rPr>
                  <w:t>Loisirs</w:t>
                </w:r>
              </w:p>
            </w:sdtContent>
          </w:sdt>
          <w:p w:rsidR="004D3011" w:rsidRPr="008F2702" w:rsidRDefault="00BC25A8" w:rsidP="004D3011">
            <w:r>
              <w:t>Lecture</w:t>
            </w:r>
          </w:p>
          <w:p w:rsidR="004D3011" w:rsidRPr="008F2702" w:rsidRDefault="00BC25A8" w:rsidP="004D3011">
            <w:r>
              <w:t xml:space="preserve">Musique </w:t>
            </w:r>
          </w:p>
          <w:p w:rsidR="004D3011" w:rsidRPr="008F2702" w:rsidRDefault="00BC25A8" w:rsidP="004D3011">
            <w:r>
              <w:t xml:space="preserve">Jeux vidéos </w:t>
            </w:r>
          </w:p>
          <w:p w:rsidR="004D3011" w:rsidRPr="008F2702" w:rsidRDefault="00BC25A8" w:rsidP="00BC25A8">
            <w:r>
              <w:t xml:space="preserve">Dessiner </w:t>
            </w:r>
          </w:p>
        </w:tc>
        <w:tc>
          <w:tcPr>
            <w:tcW w:w="720" w:type="dxa"/>
          </w:tcPr>
          <w:p w:rsidR="001B2ABD" w:rsidRPr="008F2702" w:rsidRDefault="001B2ABD" w:rsidP="000C45FF">
            <w:pPr>
              <w:tabs>
                <w:tab w:val="left" w:pos="990"/>
              </w:tabs>
            </w:pPr>
          </w:p>
        </w:tc>
        <w:tc>
          <w:tcPr>
            <w:tcW w:w="6469" w:type="dxa"/>
          </w:tcPr>
          <w:sdt>
            <w:sdtPr>
              <w:id w:val="1049110328"/>
              <w:placeholder>
                <w:docPart w:val="E869325AAEE447E5BC69E125D6FDCF6B"/>
              </w:placeholder>
              <w:temporary/>
              <w:showingPlcHdr/>
              <w15:appearance w15:val="hidden"/>
            </w:sdtPr>
            <w:sdtEndPr/>
            <w:sdtContent>
              <w:p w:rsidR="001B2ABD" w:rsidRPr="008F2702" w:rsidRDefault="00E25A26" w:rsidP="00036450">
                <w:pPr>
                  <w:pStyle w:val="Titre2"/>
                </w:pPr>
                <w:r w:rsidRPr="008F2702">
                  <w:rPr>
                    <w:lang w:bidi="fr-FR"/>
                  </w:rPr>
                  <w:t>FORMATION</w:t>
                </w:r>
              </w:p>
            </w:sdtContent>
          </w:sdt>
          <w:p w:rsidR="00036450" w:rsidRPr="008F2702" w:rsidRDefault="004F0840" w:rsidP="00B359E4">
            <w:pPr>
              <w:pStyle w:val="Titre4"/>
            </w:pPr>
            <w:r>
              <w:t>[IUT DE DOUALA]</w:t>
            </w:r>
          </w:p>
          <w:p w:rsidR="004F0840" w:rsidRPr="008F2702" w:rsidRDefault="004F0840" w:rsidP="004F0840">
            <w:pPr>
              <w:pStyle w:val="Date"/>
            </w:pPr>
            <w:r>
              <w:t>[2022]</w:t>
            </w:r>
            <w:r w:rsidRPr="008F2702">
              <w:rPr>
                <w:lang w:bidi="fr-FR"/>
              </w:rPr>
              <w:t>-</w:t>
            </w:r>
            <w:r>
              <w:t>[2023]</w:t>
            </w:r>
          </w:p>
          <w:p w:rsidR="004F0840" w:rsidRDefault="004F0840" w:rsidP="004F0840">
            <w:r>
              <w:t>[NIVEAU 1GENIE INFORMATIQUE ]</w:t>
            </w:r>
          </w:p>
          <w:p w:rsidR="004F0840" w:rsidRPr="008F2702" w:rsidRDefault="004F0840" w:rsidP="004F0840"/>
          <w:p w:rsidR="001424E5" w:rsidRDefault="004F0840" w:rsidP="004F0840">
            <w:pPr>
              <w:pStyle w:val="Titre4"/>
            </w:pPr>
            <w:r>
              <w:t>[COLLEGE DE LA VALEE]</w:t>
            </w:r>
          </w:p>
          <w:p w:rsidR="004F0840" w:rsidRPr="008F2702" w:rsidRDefault="004F0840" w:rsidP="004F0840">
            <w:pPr>
              <w:pStyle w:val="Date"/>
            </w:pPr>
            <w:r>
              <w:t>[2015]</w:t>
            </w:r>
            <w:r w:rsidRPr="008F2702">
              <w:rPr>
                <w:lang w:bidi="fr-FR"/>
              </w:rPr>
              <w:t>-</w:t>
            </w:r>
            <w:r>
              <w:t>[2021]</w:t>
            </w:r>
          </w:p>
          <w:p w:rsidR="004F0840" w:rsidRPr="008F2702" w:rsidRDefault="004F0840" w:rsidP="004F0840">
            <w:r>
              <w:t>[BEPC-PROBATOIRE</w:t>
            </w:r>
            <w:r>
              <w:rPr>
                <w:lang w:bidi="fr-FR"/>
              </w:rPr>
              <w:t>-BACCALAURÉAT]</w:t>
            </w:r>
          </w:p>
          <w:p w:rsidR="004F0840" w:rsidRPr="008F2702" w:rsidRDefault="004F0840" w:rsidP="001424E5"/>
          <w:p w:rsidR="004142CD" w:rsidRPr="008F2702" w:rsidRDefault="004142CD" w:rsidP="00036450"/>
          <w:sdt>
            <w:sdtPr>
              <w:id w:val="1001553383"/>
              <w:placeholder>
                <w:docPart w:val="DF383FCF2EFB4BACAE039F72EA735325"/>
              </w:placeholder>
              <w:temporary/>
              <w:showingPlcHdr/>
              <w15:appearance w15:val="hidden"/>
            </w:sdtPr>
            <w:sdtEndPr/>
            <w:sdtContent>
              <w:p w:rsidR="00036450" w:rsidRPr="008F2702" w:rsidRDefault="00036450" w:rsidP="00036450">
                <w:pPr>
                  <w:pStyle w:val="Titre2"/>
                </w:pPr>
                <w:r w:rsidRPr="008F2702">
                  <w:rPr>
                    <w:lang w:bidi="fr-FR"/>
                  </w:rPr>
                  <w:t>PARCOURS PROFESSIONNEL</w:t>
                </w:r>
              </w:p>
            </w:sdtContent>
          </w:sdt>
          <w:p w:rsidR="004D3011" w:rsidRPr="00E06F6D" w:rsidRDefault="00E06F6D" w:rsidP="00E06F6D">
            <w:pPr>
              <w:pStyle w:val="Titre4"/>
              <w:rPr>
                <w:bCs/>
              </w:rPr>
            </w:pPr>
            <w:r>
              <w:t xml:space="preserve">AUCUN PARCOURT </w:t>
            </w:r>
          </w:p>
          <w:sdt>
            <w:sdtPr>
              <w:id w:val="1669594239"/>
              <w:placeholder>
                <w:docPart w:val="54A2C8B5318F4514A2EC3A1BFA9D934A"/>
              </w:placeholder>
              <w:temporary/>
              <w:showingPlcHdr/>
              <w15:appearance w15:val="hidden"/>
            </w:sdtPr>
            <w:sdtEndPr/>
            <w:sdtContent>
              <w:p w:rsidR="00036450" w:rsidRPr="008F2702" w:rsidRDefault="00180329" w:rsidP="00036450">
                <w:pPr>
                  <w:pStyle w:val="Titre2"/>
                </w:pPr>
                <w:r w:rsidRPr="008F2702">
                  <w:rPr>
                    <w:rStyle w:val="Titre2Car"/>
                    <w:b/>
                    <w:lang w:bidi="fr-FR"/>
                  </w:rPr>
                  <w:t>COMPÉTENCES</w:t>
                </w:r>
              </w:p>
            </w:sdtContent>
          </w:sdt>
          <w:p w:rsidR="00036450" w:rsidRDefault="001A7BE6" w:rsidP="001A7BE6">
            <w:pPr>
              <w:pStyle w:val="Paragraphedeliste"/>
              <w:numPr>
                <w:ilvl w:val="0"/>
                <w:numId w:val="16"/>
              </w:num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Programme les interfaces graphiques en python</w:t>
            </w:r>
          </w:p>
          <w:p w:rsidR="001A7BE6" w:rsidRDefault="001A7BE6" w:rsidP="001A7BE6">
            <w:pPr>
              <w:pStyle w:val="Paragraphedeliste"/>
              <w:numPr>
                <w:ilvl w:val="0"/>
                <w:numId w:val="16"/>
              </w:num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Analyser de données en python</w:t>
            </w:r>
          </w:p>
          <w:p w:rsidR="001A7BE6" w:rsidRPr="001A7BE6" w:rsidRDefault="001A7BE6" w:rsidP="001A7BE6">
            <w:pPr>
              <w:pStyle w:val="Paragraphedeliste"/>
              <w:numPr>
                <w:ilvl w:val="0"/>
                <w:numId w:val="16"/>
              </w:num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Programme les interfaces graphiq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ues en java avec netbeans</w:t>
            </w:r>
          </w:p>
        </w:tc>
      </w:tr>
    </w:tbl>
    <w:p w:rsidR="0043117B" w:rsidRPr="008F2702" w:rsidRDefault="005A7E0B" w:rsidP="000C45FF">
      <w:pPr>
        <w:tabs>
          <w:tab w:val="left" w:pos="990"/>
        </w:tabs>
      </w:pPr>
    </w:p>
    <w:sectPr w:rsidR="0043117B" w:rsidRPr="008F2702" w:rsidSect="002D3CA3">
      <w:headerReference w:type="default" r:id="rId10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E0B" w:rsidRDefault="005A7E0B" w:rsidP="000C45FF">
      <w:r>
        <w:separator/>
      </w:r>
    </w:p>
  </w:endnote>
  <w:endnote w:type="continuationSeparator" w:id="0">
    <w:p w:rsidR="005A7E0B" w:rsidRDefault="005A7E0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E0B" w:rsidRDefault="005A7E0B" w:rsidP="000C45FF">
      <w:r>
        <w:separator/>
      </w:r>
    </w:p>
  </w:footnote>
  <w:footnote w:type="continuationSeparator" w:id="0">
    <w:p w:rsidR="005A7E0B" w:rsidRDefault="005A7E0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Pr="00F17D8E" w:rsidRDefault="000C45FF">
    <w:pPr>
      <w:pStyle w:val="En-tte"/>
    </w:pPr>
    <w:r w:rsidRPr="00F17D8E"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aphisme 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A6079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7669D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16AEA4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F566DB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B8157C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0000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A2AEA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1684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DA45D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02F66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F702E7"/>
    <w:multiLevelType w:val="hybridMultilevel"/>
    <w:tmpl w:val="2FD69A6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BD04E0"/>
    <w:multiLevelType w:val="hybridMultilevel"/>
    <w:tmpl w:val="6AF22D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843B1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F239EE"/>
    <w:multiLevelType w:val="hybridMultilevel"/>
    <w:tmpl w:val="5EF66A4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3454A1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C9E302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5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4"/>
  </w:num>
  <w:num w:numId="14">
    <w:abstractNumId w:val="11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840"/>
    <w:rsid w:val="00036450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A7BE6"/>
    <w:rsid w:val="001B2ABD"/>
    <w:rsid w:val="001E0391"/>
    <w:rsid w:val="001E1759"/>
    <w:rsid w:val="001F1ECC"/>
    <w:rsid w:val="002400EB"/>
    <w:rsid w:val="00256CF7"/>
    <w:rsid w:val="00281FD5"/>
    <w:rsid w:val="002D3CA3"/>
    <w:rsid w:val="0030481B"/>
    <w:rsid w:val="003156FC"/>
    <w:rsid w:val="003254B5"/>
    <w:rsid w:val="0037121F"/>
    <w:rsid w:val="003A6B7D"/>
    <w:rsid w:val="003B06CA"/>
    <w:rsid w:val="003C563F"/>
    <w:rsid w:val="004071FC"/>
    <w:rsid w:val="004142CD"/>
    <w:rsid w:val="00423E97"/>
    <w:rsid w:val="00445947"/>
    <w:rsid w:val="004813B3"/>
    <w:rsid w:val="00496591"/>
    <w:rsid w:val="004C63E4"/>
    <w:rsid w:val="004D3011"/>
    <w:rsid w:val="004F0840"/>
    <w:rsid w:val="005262AC"/>
    <w:rsid w:val="005A7E0B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792EAB"/>
    <w:rsid w:val="00802CA0"/>
    <w:rsid w:val="008F2702"/>
    <w:rsid w:val="008F3B10"/>
    <w:rsid w:val="009260CD"/>
    <w:rsid w:val="00952C25"/>
    <w:rsid w:val="00A2118D"/>
    <w:rsid w:val="00AD76E2"/>
    <w:rsid w:val="00B20152"/>
    <w:rsid w:val="00B359E4"/>
    <w:rsid w:val="00B57D98"/>
    <w:rsid w:val="00B70850"/>
    <w:rsid w:val="00BC25A8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06E4D"/>
    <w:rsid w:val="00E06F6D"/>
    <w:rsid w:val="00E25A26"/>
    <w:rsid w:val="00E4381A"/>
    <w:rsid w:val="00E55D74"/>
    <w:rsid w:val="00F17D8E"/>
    <w:rsid w:val="00F60274"/>
    <w:rsid w:val="00F77FB9"/>
    <w:rsid w:val="00F8321F"/>
    <w:rsid w:val="00F84BF5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D8E"/>
    <w:rPr>
      <w:rFonts w:ascii="Century Gothic" w:hAnsi="Century Gothic"/>
      <w:sz w:val="18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F17D8E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F17D8E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F17D8E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F17D8E"/>
    <w:pPr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F17D8E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F17D8E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F17D8E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F17D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F17D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17D8E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17D8E"/>
    <w:rPr>
      <w:caps/>
      <w:color w:val="000000" w:themeColor="text1"/>
      <w:sz w:val="9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F17D8E"/>
    <w:rPr>
      <w:rFonts w:ascii="Century Gothic" w:hAnsi="Century Gothic"/>
      <w:caps/>
      <w:color w:val="000000" w:themeColor="text1"/>
      <w:sz w:val="96"/>
      <w:szCs w:val="76"/>
    </w:rPr>
  </w:style>
  <w:style w:type="character" w:styleId="Accentuation">
    <w:name w:val="Emphasis"/>
    <w:basedOn w:val="Policepardfaut"/>
    <w:uiPriority w:val="11"/>
    <w:semiHidden/>
    <w:qFormat/>
    <w:rsid w:val="00F17D8E"/>
    <w:rPr>
      <w:rFonts w:ascii="Century Gothic" w:hAnsi="Century Gothic"/>
      <w:i/>
      <w:iCs/>
    </w:rPr>
  </w:style>
  <w:style w:type="character" w:customStyle="1" w:styleId="Titre1Car">
    <w:name w:val="Titre 1 Car"/>
    <w:basedOn w:val="Policepardfaut"/>
    <w:link w:val="Titre1"/>
    <w:uiPriority w:val="9"/>
    <w:rsid w:val="00F17D8E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ar"/>
    <w:uiPriority w:val="99"/>
    <w:rsid w:val="00F17D8E"/>
  </w:style>
  <w:style w:type="character" w:customStyle="1" w:styleId="DateCar">
    <w:name w:val="Date Car"/>
    <w:basedOn w:val="Policepardfaut"/>
    <w:link w:val="Date"/>
    <w:uiPriority w:val="99"/>
    <w:rsid w:val="00F17D8E"/>
    <w:rPr>
      <w:rFonts w:ascii="Century Gothic" w:hAnsi="Century Gothic"/>
      <w:sz w:val="18"/>
      <w:szCs w:val="22"/>
    </w:rPr>
  </w:style>
  <w:style w:type="character" w:styleId="Lienhypertexte">
    <w:name w:val="Hyperlink"/>
    <w:basedOn w:val="Policepardfaut"/>
    <w:uiPriority w:val="99"/>
    <w:unhideWhenUsed/>
    <w:rsid w:val="00F17D8E"/>
    <w:rPr>
      <w:rFonts w:ascii="Century Gothic" w:hAnsi="Century Gothic"/>
      <w:color w:val="B85A22" w:themeColor="accent2" w:themeShade="BF"/>
      <w:u w:val="single"/>
    </w:rPr>
  </w:style>
  <w:style w:type="character" w:customStyle="1" w:styleId="Mentionnonrsolue1">
    <w:name w:val="Mention non résolue1"/>
    <w:basedOn w:val="Policepardfaut"/>
    <w:uiPriority w:val="99"/>
    <w:semiHidden/>
    <w:rsid w:val="00F17D8E"/>
    <w:rPr>
      <w:rFonts w:ascii="Century Gothic" w:hAnsi="Century Gothic"/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Pieddepage">
    <w:name w:val="footer"/>
    <w:basedOn w:val="Normal"/>
    <w:link w:val="PieddepageCar"/>
    <w:uiPriority w:val="99"/>
    <w:semiHidden/>
    <w:rsid w:val="00F17D8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utableau">
    <w:name w:val="Table Grid"/>
    <w:basedOn w:val="TableauNormal"/>
    <w:uiPriority w:val="39"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17D8E"/>
    <w:rPr>
      <w:rFonts w:ascii="Century Gothic" w:hAnsi="Century Gothic"/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7D8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ous-titreCar">
    <w:name w:val="Sous-titre Car"/>
    <w:basedOn w:val="Policepardfaut"/>
    <w:link w:val="Sous-titre"/>
    <w:uiPriority w:val="11"/>
    <w:rsid w:val="00F17D8E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itre3Car">
    <w:name w:val="Titre 3 Car"/>
    <w:basedOn w:val="Policepardfaut"/>
    <w:link w:val="Titre3"/>
    <w:uiPriority w:val="9"/>
    <w:rsid w:val="00F17D8E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itre4Car">
    <w:name w:val="Titre 4 Car"/>
    <w:basedOn w:val="Policepardfaut"/>
    <w:link w:val="Titre4"/>
    <w:uiPriority w:val="9"/>
    <w:rsid w:val="00F17D8E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F17D8E"/>
    <w:pPr>
      <w:numPr>
        <w:numId w:val="1"/>
      </w:numPr>
    </w:pPr>
  </w:style>
  <w:style w:type="numbering" w:styleId="1ai">
    <w:name w:val="Outline List 1"/>
    <w:basedOn w:val="Aucuneliste"/>
    <w:uiPriority w:val="99"/>
    <w:semiHidden/>
    <w:unhideWhenUsed/>
    <w:rsid w:val="00F17D8E"/>
    <w:pPr>
      <w:numPr>
        <w:numId w:val="2"/>
      </w:numPr>
    </w:pPr>
  </w:style>
  <w:style w:type="character" w:styleId="CodeHTML">
    <w:name w:val="HTML Code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F17D8E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17D8E"/>
    <w:rPr>
      <w:rFonts w:ascii="Century Gothic" w:hAnsi="Century Gothic"/>
      <w:i/>
      <w:iCs/>
      <w:sz w:val="18"/>
      <w:szCs w:val="22"/>
    </w:rPr>
  </w:style>
  <w:style w:type="character" w:styleId="DfinitionHTML">
    <w:name w:val="HTML Definition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17D8E"/>
    <w:rPr>
      <w:rFonts w:ascii="Century Gothic" w:hAnsi="Century Gothic"/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17D8E"/>
    <w:rPr>
      <w:rFonts w:ascii="Consolas" w:hAnsi="Consolas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F17D8E"/>
    <w:rPr>
      <w:rFonts w:ascii="Century Gothic" w:hAnsi="Century Gothic"/>
    </w:rPr>
  </w:style>
  <w:style w:type="character" w:styleId="ClavierHTML">
    <w:name w:val="HTML Keyboard"/>
    <w:basedOn w:val="Policepardfaut"/>
    <w:uiPriority w:val="99"/>
    <w:semiHidden/>
    <w:unhideWhenUsed/>
    <w:rsid w:val="00F17D8E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7D8E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7D8E"/>
    <w:rPr>
      <w:rFonts w:ascii="Consolas" w:hAnsi="Consolas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rsid w:val="00F17D8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rsid w:val="00F17D8E"/>
    <w:pPr>
      <w:spacing w:after="100"/>
      <w:ind w:left="180"/>
    </w:pPr>
  </w:style>
  <w:style w:type="paragraph" w:styleId="TM3">
    <w:name w:val="toc 3"/>
    <w:basedOn w:val="Normal"/>
    <w:next w:val="Normal"/>
    <w:autoRedefine/>
    <w:uiPriority w:val="39"/>
    <w:semiHidden/>
    <w:rsid w:val="00F17D8E"/>
    <w:pPr>
      <w:spacing w:after="100"/>
      <w:ind w:left="360"/>
    </w:pPr>
  </w:style>
  <w:style w:type="paragraph" w:styleId="TM4">
    <w:name w:val="toc 4"/>
    <w:basedOn w:val="Normal"/>
    <w:next w:val="Normal"/>
    <w:autoRedefine/>
    <w:uiPriority w:val="39"/>
    <w:semiHidden/>
    <w:rsid w:val="00F17D8E"/>
    <w:pPr>
      <w:spacing w:after="100"/>
      <w:ind w:left="540"/>
    </w:pPr>
  </w:style>
  <w:style w:type="paragraph" w:styleId="TM5">
    <w:name w:val="toc 5"/>
    <w:basedOn w:val="Normal"/>
    <w:next w:val="Normal"/>
    <w:autoRedefine/>
    <w:uiPriority w:val="39"/>
    <w:semiHidden/>
    <w:rsid w:val="00F17D8E"/>
    <w:pPr>
      <w:spacing w:after="100"/>
      <w:ind w:left="720"/>
    </w:pPr>
  </w:style>
  <w:style w:type="paragraph" w:styleId="TM6">
    <w:name w:val="toc 6"/>
    <w:basedOn w:val="Normal"/>
    <w:next w:val="Normal"/>
    <w:autoRedefine/>
    <w:uiPriority w:val="39"/>
    <w:semiHidden/>
    <w:rsid w:val="00F17D8E"/>
    <w:pPr>
      <w:spacing w:after="100"/>
      <w:ind w:left="900"/>
    </w:pPr>
  </w:style>
  <w:style w:type="paragraph" w:styleId="TM7">
    <w:name w:val="toc 7"/>
    <w:basedOn w:val="Normal"/>
    <w:next w:val="Normal"/>
    <w:autoRedefine/>
    <w:uiPriority w:val="39"/>
    <w:semiHidden/>
    <w:rsid w:val="00F17D8E"/>
    <w:pPr>
      <w:spacing w:after="100"/>
      <w:ind w:left="1080"/>
    </w:pPr>
  </w:style>
  <w:style w:type="paragraph" w:styleId="TM8">
    <w:name w:val="toc 8"/>
    <w:basedOn w:val="Normal"/>
    <w:next w:val="Normal"/>
    <w:autoRedefine/>
    <w:uiPriority w:val="39"/>
    <w:semiHidden/>
    <w:rsid w:val="00F17D8E"/>
    <w:pPr>
      <w:spacing w:after="100"/>
      <w:ind w:left="1260"/>
    </w:pPr>
  </w:style>
  <w:style w:type="paragraph" w:styleId="TM9">
    <w:name w:val="toc 9"/>
    <w:basedOn w:val="Normal"/>
    <w:next w:val="Normal"/>
    <w:autoRedefine/>
    <w:uiPriority w:val="39"/>
    <w:semiHidden/>
    <w:rsid w:val="00F17D8E"/>
    <w:pPr>
      <w:spacing w:after="100"/>
      <w:ind w:left="14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17D8E"/>
    <w:pPr>
      <w:outlineLvl w:val="9"/>
    </w:pPr>
  </w:style>
  <w:style w:type="character" w:styleId="Rfrenceple">
    <w:name w:val="Subtle Reference"/>
    <w:basedOn w:val="Policepardfaut"/>
    <w:uiPriority w:val="31"/>
    <w:semiHidden/>
    <w:qFormat/>
    <w:rsid w:val="00F17D8E"/>
    <w:rPr>
      <w:rFonts w:ascii="Century Gothic" w:hAnsi="Century Gothic"/>
      <w:smallCaps/>
      <w:color w:val="5A5A5A" w:themeColor="text1" w:themeTint="A5"/>
    </w:rPr>
  </w:style>
  <w:style w:type="character" w:styleId="Emphaseple">
    <w:name w:val="Subtle Emphasis"/>
    <w:basedOn w:val="Policepardfaut"/>
    <w:uiPriority w:val="19"/>
    <w:semiHidden/>
    <w:qFormat/>
    <w:rsid w:val="00F17D8E"/>
    <w:rPr>
      <w:rFonts w:ascii="Century Gothic" w:hAnsi="Century Gothic"/>
      <w:i/>
      <w:iCs/>
      <w:color w:val="404040" w:themeColor="text1" w:themeTint="BF"/>
    </w:rPr>
  </w:style>
  <w:style w:type="table" w:styleId="Tableauprofessionnel">
    <w:name w:val="Table Professional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17D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17D8E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17D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17D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F17D8E"/>
  </w:style>
  <w:style w:type="character" w:styleId="Titredulivre">
    <w:name w:val="Book Title"/>
    <w:basedOn w:val="Policepardfaut"/>
    <w:uiPriority w:val="33"/>
    <w:semiHidden/>
    <w:qFormat/>
    <w:rsid w:val="00F17D8E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Policepardfaut"/>
    <w:uiPriority w:val="99"/>
    <w:semiHidden/>
    <w:unhideWhenUsed/>
    <w:rsid w:val="00F17D8E"/>
    <w:rPr>
      <w:rFonts w:ascii="Century Gothic" w:hAnsi="Century Gothic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17D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17D8E"/>
    <w:rPr>
      <w:rFonts w:ascii="Century Gothic" w:eastAsiaTheme="majorEastAsia" w:hAnsi="Century Gothic" w:cstheme="majorBidi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F17D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F17D8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17D8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17D8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17D8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17D8E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F17D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17D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17D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F17D8E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17D8E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17D8E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17D8E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17D8E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semiHidden/>
    <w:qFormat/>
    <w:rsid w:val="00F17D8E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F17D8E"/>
    <w:pPr>
      <w:numPr>
        <w:numId w:val="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F17D8E"/>
    <w:pPr>
      <w:numPr>
        <w:numId w:val="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17D8E"/>
    <w:pPr>
      <w:numPr>
        <w:numId w:val="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17D8E"/>
    <w:pPr>
      <w:numPr>
        <w:numId w:val="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17D8E"/>
    <w:pPr>
      <w:numPr>
        <w:numId w:val="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F17D8E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F17D8E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17D8E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17D8E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17D8E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17D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17D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F17D8E"/>
  </w:style>
  <w:style w:type="paragraph" w:styleId="Textedemacro">
    <w:name w:val="macro"/>
    <w:link w:val="TextedemacroCar"/>
    <w:uiPriority w:val="99"/>
    <w:semiHidden/>
    <w:unhideWhenUsed/>
    <w:rsid w:val="00F17D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17D8E"/>
    <w:rPr>
      <w:rFonts w:ascii="Consolas" w:hAnsi="Consolas"/>
      <w:sz w:val="20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17D8E"/>
    <w:rPr>
      <w:rFonts w:eastAsiaTheme="majorEastAsia" w:cstheme="majorBidi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17D8E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17D8E"/>
    <w:pPr>
      <w:ind w:left="180" w:hanging="180"/>
    </w:pPr>
  </w:style>
  <w:style w:type="paragraph" w:styleId="TitreTR">
    <w:name w:val="toa heading"/>
    <w:basedOn w:val="Normal"/>
    <w:next w:val="Normal"/>
    <w:uiPriority w:val="99"/>
    <w:semiHidden/>
    <w:rsid w:val="00F17D8E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F17D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F17D8E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ecouleur">
    <w:name w:val="Colorful List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17D8E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F17D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17D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17D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17D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Commentaire">
    <w:name w:val="annotation text"/>
    <w:basedOn w:val="Normal"/>
    <w:link w:val="CommentaireCar"/>
    <w:uiPriority w:val="99"/>
    <w:semiHidden/>
    <w:unhideWhenUsed/>
    <w:rsid w:val="00F17D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17D8E"/>
    <w:rPr>
      <w:rFonts w:ascii="Century Gothic" w:hAnsi="Century Gothic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17D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17D8E"/>
    <w:rPr>
      <w:rFonts w:ascii="Century Gothic" w:hAnsi="Century Gothic"/>
      <w:b/>
      <w:bCs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F17D8E"/>
    <w:rPr>
      <w:rFonts w:ascii="Century Gothic" w:hAnsi="Century Gothic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paragraph" w:styleId="Adressedestinataire">
    <w:name w:val="envelope address"/>
    <w:basedOn w:val="Normal"/>
    <w:uiPriority w:val="99"/>
    <w:semiHidden/>
    <w:unhideWhenUsed/>
    <w:rsid w:val="00F17D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F17D8E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17D8E"/>
    <w:rPr>
      <w:rFonts w:ascii="Microsoft YaHei UI" w:eastAsia="Microsoft YaHei UI" w:hAnsi="Microsoft YaHei UI"/>
      <w:szCs w:val="18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17D8E"/>
    <w:rPr>
      <w:rFonts w:ascii="Microsoft YaHei UI" w:eastAsia="Microsoft YaHei UI" w:hAnsi="Microsoft YaHei UI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F17D8E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17D8E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F17D8E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17D8E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17D8E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Aucuneliste"/>
    <w:uiPriority w:val="99"/>
    <w:semiHidden/>
    <w:unhideWhenUsed/>
    <w:rsid w:val="00F17D8E"/>
    <w:pPr>
      <w:numPr>
        <w:numId w:val="13"/>
      </w:numPr>
    </w:pPr>
  </w:style>
  <w:style w:type="table" w:styleId="Tableausimple1">
    <w:name w:val="Plain Table 1"/>
    <w:basedOn w:val="TableauNormal"/>
    <w:uiPriority w:val="41"/>
    <w:rsid w:val="00F17D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17D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17D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17D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17D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F17D8E"/>
    <w:rPr>
      <w:rFonts w:ascii="Century Gothic" w:hAnsi="Century Gothic"/>
      <w:sz w:val="18"/>
      <w:szCs w:val="22"/>
    </w:rPr>
  </w:style>
  <w:style w:type="character" w:styleId="Rfrenceintense">
    <w:name w:val="Intense Reference"/>
    <w:basedOn w:val="Policepardfaut"/>
    <w:uiPriority w:val="32"/>
    <w:semiHidden/>
    <w:qFormat/>
    <w:rsid w:val="00F17D8E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F17D8E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F17D8E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Emphaseintense">
    <w:name w:val="Intense Emphasis"/>
    <w:basedOn w:val="Policepardfaut"/>
    <w:uiPriority w:val="21"/>
    <w:semiHidden/>
    <w:qFormat/>
    <w:rsid w:val="00F17D8E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F17D8E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Policepardfaut"/>
    <w:uiPriority w:val="99"/>
    <w:semiHidden/>
    <w:unhideWhenUsed/>
    <w:rsid w:val="00F17D8E"/>
    <w:rPr>
      <w:rFonts w:ascii="Century Gothic" w:hAnsi="Century Gothic"/>
      <w:u w:val="dotted"/>
    </w:rPr>
  </w:style>
  <w:style w:type="character" w:customStyle="1" w:styleId="12">
    <w:name w:val="未处理的提及1"/>
    <w:basedOn w:val="Policepardfaut"/>
    <w:uiPriority w:val="99"/>
    <w:semiHidden/>
    <w:unhideWhenUsed/>
    <w:rsid w:val="00F17D8E"/>
    <w:rPr>
      <w:rFonts w:ascii="Century Gothic" w:hAnsi="Century Gothic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17D8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17D8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17D8E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17D8E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17D8E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17D8E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17D8E"/>
    <w:rPr>
      <w:rFonts w:ascii="Century Gothic" w:hAnsi="Century Gothic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17D8E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Retraitnormal">
    <w:name w:val="Normal Indent"/>
    <w:basedOn w:val="Normal"/>
    <w:uiPriority w:val="99"/>
    <w:semiHidden/>
    <w:unhideWhenUsed/>
    <w:rsid w:val="00F17D8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17D8E"/>
  </w:style>
  <w:style w:type="character" w:customStyle="1" w:styleId="TitredenoteCar">
    <w:name w:val="Titre de note Car"/>
    <w:basedOn w:val="Policepardfaut"/>
    <w:link w:val="Titredenot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contemporain">
    <w:name w:val="Table Contemporary"/>
    <w:basedOn w:val="TableauNormal"/>
    <w:uiPriority w:val="99"/>
    <w:semiHidden/>
    <w:unhideWhenUsed/>
    <w:rsid w:val="00F17D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17D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17D8E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17D8E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20">
    <w:name w:val="List Table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17D8E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30">
    <w:name w:val="List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17D8E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17D8E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17D8E"/>
    <w:rPr>
      <w:rFonts w:ascii="Century Gothic" w:hAnsi="Century Gothic"/>
      <w:sz w:val="18"/>
      <w:szCs w:val="22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17D8E"/>
  </w:style>
  <w:style w:type="character" w:customStyle="1" w:styleId="SalutationsCar">
    <w:name w:val="Salutations Car"/>
    <w:basedOn w:val="Policepardfaut"/>
    <w:link w:val="Salutations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Colonnesdetableau1">
    <w:name w:val="Table Columns 1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17D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17D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17D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17D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F17D8E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Tableausimple10">
    <w:name w:val="Table Simple 1"/>
    <w:basedOn w:val="TableauNormal"/>
    <w:uiPriority w:val="99"/>
    <w:semiHidden/>
    <w:unhideWhenUsed/>
    <w:rsid w:val="00F17D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17D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17D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17D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F17D8E"/>
    <w:pPr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17D8E"/>
    <w:pPr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17D8E"/>
    <w:pPr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17D8E"/>
    <w:pPr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17D8E"/>
    <w:pPr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17D8E"/>
    <w:pPr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17D8E"/>
    <w:pPr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17D8E"/>
    <w:pPr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17D8E"/>
    <w:pPr>
      <w:ind w:left="1620" w:hanging="180"/>
    </w:pPr>
  </w:style>
  <w:style w:type="paragraph" w:styleId="Titreindex">
    <w:name w:val="index heading"/>
    <w:basedOn w:val="Normal"/>
    <w:next w:val="Index1"/>
    <w:uiPriority w:val="99"/>
    <w:semiHidden/>
    <w:unhideWhenUsed/>
    <w:rsid w:val="00F17D8E"/>
    <w:rPr>
      <w:rFonts w:eastAsiaTheme="majorEastAsia" w:cstheme="majorBidi"/>
      <w:b/>
      <w:bCs/>
    </w:rPr>
  </w:style>
  <w:style w:type="paragraph" w:styleId="Textebrut">
    <w:name w:val="Plain Text"/>
    <w:basedOn w:val="Normal"/>
    <w:link w:val="TextebrutCar"/>
    <w:uiPriority w:val="99"/>
    <w:semiHidden/>
    <w:unhideWhenUsed/>
    <w:rsid w:val="00F17D8E"/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17D8E"/>
    <w:rPr>
      <w:rFonts w:ascii="Consolas" w:hAnsi="Consolas"/>
      <w:sz w:val="21"/>
      <w:szCs w:val="21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17D8E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17D8E"/>
    <w:rPr>
      <w:rFonts w:ascii="Century Gothic" w:hAnsi="Century Gothic"/>
      <w:sz w:val="18"/>
      <w:szCs w:val="22"/>
    </w:rPr>
  </w:style>
  <w:style w:type="table" w:styleId="Grilledetableau1">
    <w:name w:val="Table Grid 1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17D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17D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17D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17D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17D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17D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17D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F17D8E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17D8E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3">
    <w:name w:val="Grid Table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F17D8E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17D8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17D8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17D8E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17D8E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17D8E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17D8E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17D8E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17D8E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F17D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17D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17D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F17D8E"/>
    <w:rPr>
      <w:rFonts w:ascii="Century Gothic" w:hAnsi="Century Gothic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17D8E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17D8E"/>
    <w:rPr>
      <w:rFonts w:ascii="Century Gothic" w:hAnsi="Century Gothic"/>
      <w:sz w:val="20"/>
      <w:szCs w:val="20"/>
    </w:rPr>
  </w:style>
  <w:style w:type="character" w:styleId="Numrodeligne">
    <w:name w:val="lin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table" w:styleId="Effetsdetableau3D1">
    <w:name w:val="Table 3D effects 1"/>
    <w:basedOn w:val="TableauNormal"/>
    <w:uiPriority w:val="99"/>
    <w:semiHidden/>
    <w:unhideWhenUsed/>
    <w:rsid w:val="00F17D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17D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17D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17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semiHidden/>
    <w:qFormat/>
    <w:rsid w:val="00F17D8E"/>
    <w:rPr>
      <w:rFonts w:ascii="Century Gothic" w:hAnsi="Century Gothic"/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F17D8E"/>
    <w:rPr>
      <w:rFonts w:ascii="Century Gothic" w:hAnsi="Century Gothic"/>
      <w:color w:val="704404" w:themeColor="followed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F17D8E"/>
    <w:rPr>
      <w:rFonts w:ascii="Century Gothic" w:hAnsi="Century Gothic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17D8E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en%20sani\AppData\Roaming\Microsoft\Templates\C.V.%20gris%20ble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13DE9D4E3554D31ABC6EF1F338669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E6950A-9568-4A5D-93D9-82610F7A3D09}"/>
      </w:docPartPr>
      <w:docPartBody>
        <w:p w:rsidR="00000000" w:rsidRDefault="00EE2EA0">
          <w:pPr>
            <w:pStyle w:val="B13DE9D4E3554D31ABC6EF1F33866986"/>
          </w:pPr>
          <w:r w:rsidRPr="008F2702">
            <w:rPr>
              <w:lang w:bidi="fr-FR"/>
            </w:rPr>
            <w:t>Profil</w:t>
          </w:r>
        </w:p>
      </w:docPartBody>
    </w:docPart>
    <w:docPart>
      <w:docPartPr>
        <w:name w:val="2BAD8D9758F6426C999953B90092BD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19F5CF-6A54-40AF-9996-0C5744AB3777}"/>
      </w:docPartPr>
      <w:docPartBody>
        <w:p w:rsidR="00000000" w:rsidRDefault="00EE2EA0">
          <w:pPr>
            <w:pStyle w:val="2BAD8D9758F6426C999953B90092BD11"/>
          </w:pPr>
          <w:r w:rsidRPr="008F2702">
            <w:rPr>
              <w:lang w:bidi="fr-FR"/>
            </w:rPr>
            <w:t>Contact</w:t>
          </w:r>
        </w:p>
      </w:docPartBody>
    </w:docPart>
    <w:docPart>
      <w:docPartPr>
        <w:name w:val="8B93BA102CF4430A80A6F369DB8ACF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EF67A8-FD63-4827-9C3B-F10237EF5A13}"/>
      </w:docPartPr>
      <w:docPartBody>
        <w:p w:rsidR="00000000" w:rsidRDefault="00EE2EA0">
          <w:pPr>
            <w:pStyle w:val="8B93BA102CF4430A80A6F369DB8ACF7E"/>
          </w:pPr>
          <w:r w:rsidRPr="008F2702">
            <w:rPr>
              <w:lang w:bidi="fr-FR"/>
            </w:rPr>
            <w:t>TÉLÉPHONE :</w:t>
          </w:r>
        </w:p>
      </w:docPartBody>
    </w:docPart>
    <w:docPart>
      <w:docPartPr>
        <w:name w:val="277BC3DB77EE4D0CB3B18BE5977DC1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1117B3-C000-4E25-A4EE-E279622C0828}"/>
      </w:docPartPr>
      <w:docPartBody>
        <w:p w:rsidR="00000000" w:rsidRDefault="00EE2EA0">
          <w:pPr>
            <w:pStyle w:val="277BC3DB77EE4D0CB3B18BE5977DC17B"/>
          </w:pPr>
          <w:r w:rsidRPr="008F2702">
            <w:rPr>
              <w:lang w:bidi="fr-FR"/>
            </w:rPr>
            <w:t>E-MAIL :</w:t>
          </w:r>
        </w:p>
      </w:docPartBody>
    </w:docPart>
    <w:docPart>
      <w:docPartPr>
        <w:name w:val="1736138341A844F9923A32EB8FE4BF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89CEEE-200A-4AA1-956E-2B7B5FF3BCD1}"/>
      </w:docPartPr>
      <w:docPartBody>
        <w:p w:rsidR="00000000" w:rsidRDefault="00EE2EA0">
          <w:pPr>
            <w:pStyle w:val="1736138341A844F9923A32EB8FE4BFA3"/>
          </w:pPr>
          <w:r w:rsidRPr="008F2702">
            <w:rPr>
              <w:lang w:bidi="fr-FR"/>
            </w:rPr>
            <w:t>Loisirs</w:t>
          </w:r>
        </w:p>
      </w:docPartBody>
    </w:docPart>
    <w:docPart>
      <w:docPartPr>
        <w:name w:val="E869325AAEE447E5BC69E125D6FDCF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418575-5A68-4846-84B5-8B69703CF529}"/>
      </w:docPartPr>
      <w:docPartBody>
        <w:p w:rsidR="00000000" w:rsidRDefault="00EE2EA0">
          <w:pPr>
            <w:pStyle w:val="E869325AAEE447E5BC69E125D6FDCF6B"/>
          </w:pPr>
          <w:r w:rsidRPr="008F2702">
            <w:rPr>
              <w:lang w:bidi="fr-FR"/>
            </w:rPr>
            <w:t>FORMATION</w:t>
          </w:r>
        </w:p>
      </w:docPartBody>
    </w:docPart>
    <w:docPart>
      <w:docPartPr>
        <w:name w:val="DF383FCF2EFB4BACAE039F72EA7353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642A32-12B9-40EB-8470-29117E06F042}"/>
      </w:docPartPr>
      <w:docPartBody>
        <w:p w:rsidR="00000000" w:rsidRDefault="00EE2EA0">
          <w:pPr>
            <w:pStyle w:val="DF383FCF2EFB4BACAE039F72EA735325"/>
          </w:pPr>
          <w:r w:rsidRPr="008F2702">
            <w:rPr>
              <w:lang w:bidi="fr-FR"/>
            </w:rPr>
            <w:t>PARCOURS PROFESSIONNEL</w:t>
          </w:r>
        </w:p>
      </w:docPartBody>
    </w:docPart>
    <w:docPart>
      <w:docPartPr>
        <w:name w:val="54A2C8B5318F4514A2EC3A1BFA9D93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CDBBF0-3A27-4C3E-A2EC-F31BFFC4832E}"/>
      </w:docPartPr>
      <w:docPartBody>
        <w:p w:rsidR="00000000" w:rsidRDefault="00EE2EA0">
          <w:pPr>
            <w:pStyle w:val="54A2C8B5318F4514A2EC3A1BFA9D934A"/>
          </w:pPr>
          <w:r w:rsidRPr="008F2702">
            <w:rPr>
              <w:rStyle w:val="Titre2Car"/>
              <w:lang w:bidi="fr-FR"/>
            </w:rPr>
            <w:t>COMPÉTENCES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767"/>
    <w:rsid w:val="00157767"/>
    <w:rsid w:val="00EE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qFormat/>
    <w:rsid w:val="00157767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C73F8C236354545A932EE2500D17B6F">
    <w:name w:val="DC73F8C236354545A932EE2500D17B6F"/>
  </w:style>
  <w:style w:type="paragraph" w:customStyle="1" w:styleId="98D77BCA8C5940C0A036AFF208FE6EAF">
    <w:name w:val="98D77BCA8C5940C0A036AFF208FE6EAF"/>
  </w:style>
  <w:style w:type="paragraph" w:customStyle="1" w:styleId="B13DE9D4E3554D31ABC6EF1F33866986">
    <w:name w:val="B13DE9D4E3554D31ABC6EF1F33866986"/>
  </w:style>
  <w:style w:type="paragraph" w:customStyle="1" w:styleId="06A10F50D6FC42AFB8C6EDBBEFD39CE3">
    <w:name w:val="06A10F50D6FC42AFB8C6EDBBEFD39CE3"/>
  </w:style>
  <w:style w:type="paragraph" w:customStyle="1" w:styleId="2BAD8D9758F6426C999953B90092BD11">
    <w:name w:val="2BAD8D9758F6426C999953B90092BD11"/>
  </w:style>
  <w:style w:type="paragraph" w:customStyle="1" w:styleId="8B93BA102CF4430A80A6F369DB8ACF7E">
    <w:name w:val="8B93BA102CF4430A80A6F369DB8ACF7E"/>
  </w:style>
  <w:style w:type="paragraph" w:customStyle="1" w:styleId="B71FB527FAF44357B78C5E91B562E5D7">
    <w:name w:val="B71FB527FAF44357B78C5E91B562E5D7"/>
  </w:style>
  <w:style w:type="paragraph" w:customStyle="1" w:styleId="53FE47C7E9A9462FA7B04CC72D9BBFFE">
    <w:name w:val="53FE47C7E9A9462FA7B04CC72D9BBFFE"/>
  </w:style>
  <w:style w:type="paragraph" w:customStyle="1" w:styleId="A1549A954AC54F0A9CA0DFA5B38B9D57">
    <w:name w:val="A1549A954AC54F0A9CA0DFA5B38B9D57"/>
  </w:style>
  <w:style w:type="paragraph" w:customStyle="1" w:styleId="277BC3DB77EE4D0CB3B18BE5977DC17B">
    <w:name w:val="277BC3DB77EE4D0CB3B18BE5977DC17B"/>
  </w:style>
  <w:style w:type="character" w:styleId="Lienhypertexte">
    <w:name w:val="Hyperlink"/>
    <w:basedOn w:val="Policepardfaut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880719C8C9B74B1F9C84B40F5FE241EA">
    <w:name w:val="880719C8C9B74B1F9C84B40F5FE241EA"/>
  </w:style>
  <w:style w:type="paragraph" w:customStyle="1" w:styleId="1736138341A844F9923A32EB8FE4BFA3">
    <w:name w:val="1736138341A844F9923A32EB8FE4BFA3"/>
  </w:style>
  <w:style w:type="paragraph" w:customStyle="1" w:styleId="3649FB969B8C4FF489A2EAF7816A08E3">
    <w:name w:val="3649FB969B8C4FF489A2EAF7816A08E3"/>
  </w:style>
  <w:style w:type="paragraph" w:customStyle="1" w:styleId="7696CDA9F81C4BE3AFA20F5A18A557D8">
    <w:name w:val="7696CDA9F81C4BE3AFA20F5A18A557D8"/>
  </w:style>
  <w:style w:type="paragraph" w:customStyle="1" w:styleId="F58F7A85203148F181B7BB817FD7D2EF">
    <w:name w:val="F58F7A85203148F181B7BB817FD7D2EF"/>
  </w:style>
  <w:style w:type="paragraph" w:customStyle="1" w:styleId="1BFBD84659BC467BBF21147FE9B89A27">
    <w:name w:val="1BFBD84659BC467BBF21147FE9B89A27"/>
  </w:style>
  <w:style w:type="paragraph" w:customStyle="1" w:styleId="E869325AAEE447E5BC69E125D6FDCF6B">
    <w:name w:val="E869325AAEE447E5BC69E125D6FDCF6B"/>
  </w:style>
  <w:style w:type="paragraph" w:customStyle="1" w:styleId="271CA94209994295BEB7E6492EC4617C">
    <w:name w:val="271CA94209994295BEB7E6492EC4617C"/>
  </w:style>
  <w:style w:type="paragraph" w:customStyle="1" w:styleId="C902177CF6A94174903FAAE2DD57CB35">
    <w:name w:val="C902177CF6A94174903FAAE2DD57CB35"/>
  </w:style>
  <w:style w:type="paragraph" w:customStyle="1" w:styleId="C546867650614524A1823A8CDB90B448">
    <w:name w:val="C546867650614524A1823A8CDB90B448"/>
  </w:style>
  <w:style w:type="paragraph" w:customStyle="1" w:styleId="A996A8EF08684E46BFC069F0675A57B3">
    <w:name w:val="A996A8EF08684E46BFC069F0675A57B3"/>
  </w:style>
  <w:style w:type="paragraph" w:customStyle="1" w:styleId="D1D1283ACC5F41669CBA7CF38FAD40AF">
    <w:name w:val="D1D1283ACC5F41669CBA7CF38FAD40AF"/>
  </w:style>
  <w:style w:type="paragraph" w:customStyle="1" w:styleId="509D819A0F644DB2BC80337341F072B4">
    <w:name w:val="509D819A0F644DB2BC80337341F072B4"/>
  </w:style>
  <w:style w:type="paragraph" w:customStyle="1" w:styleId="498712CAC43241E7AE43BB1993F8F7FB">
    <w:name w:val="498712CAC43241E7AE43BB1993F8F7FB"/>
  </w:style>
  <w:style w:type="paragraph" w:customStyle="1" w:styleId="1D4DBF6EB079413FAE5DD179B088E71A">
    <w:name w:val="1D4DBF6EB079413FAE5DD179B088E71A"/>
  </w:style>
  <w:style w:type="paragraph" w:customStyle="1" w:styleId="DF383FCF2EFB4BACAE039F72EA735325">
    <w:name w:val="DF383FCF2EFB4BACAE039F72EA735325"/>
  </w:style>
  <w:style w:type="paragraph" w:customStyle="1" w:styleId="3821323406024565B6BF024A477D187A">
    <w:name w:val="3821323406024565B6BF024A477D187A"/>
  </w:style>
  <w:style w:type="paragraph" w:customStyle="1" w:styleId="AFC5130C755B4780821A301321F837B2">
    <w:name w:val="AFC5130C755B4780821A301321F837B2"/>
  </w:style>
  <w:style w:type="paragraph" w:customStyle="1" w:styleId="CE4EBBCBE7BC44B1BE835C3325C32413">
    <w:name w:val="CE4EBBCBE7BC44B1BE835C3325C32413"/>
  </w:style>
  <w:style w:type="paragraph" w:customStyle="1" w:styleId="7AB6379E39914A34BB5AC3A2CB6D9D8E">
    <w:name w:val="7AB6379E39914A34BB5AC3A2CB6D9D8E"/>
  </w:style>
  <w:style w:type="paragraph" w:customStyle="1" w:styleId="B6F843A1AD524A73A7593697817FF767">
    <w:name w:val="B6F843A1AD524A73A7593697817FF767"/>
  </w:style>
  <w:style w:type="paragraph" w:customStyle="1" w:styleId="518ACE98C52C48FB98610F9EA29B0934">
    <w:name w:val="518ACE98C52C48FB98610F9EA29B0934"/>
  </w:style>
  <w:style w:type="paragraph" w:customStyle="1" w:styleId="F365DD8D791E4729B64E2B5728B1A6C3">
    <w:name w:val="F365DD8D791E4729B64E2B5728B1A6C3"/>
  </w:style>
  <w:style w:type="paragraph" w:customStyle="1" w:styleId="721B640891954EC4864DE3A4F5BC2EBA">
    <w:name w:val="721B640891954EC4864DE3A4F5BC2EBA"/>
  </w:style>
  <w:style w:type="paragraph" w:customStyle="1" w:styleId="5901E652008F488486AFEA62D74E8479">
    <w:name w:val="5901E652008F488486AFEA62D74E8479"/>
  </w:style>
  <w:style w:type="paragraph" w:customStyle="1" w:styleId="C58630FDD28749C9BC535A59AEF45618">
    <w:name w:val="C58630FDD28749C9BC535A59AEF45618"/>
  </w:style>
  <w:style w:type="paragraph" w:customStyle="1" w:styleId="5D472BA9A4DB421893303DE7B2B44196">
    <w:name w:val="5D472BA9A4DB421893303DE7B2B44196"/>
  </w:style>
  <w:style w:type="paragraph" w:customStyle="1" w:styleId="18F49590E7DF4F2E97BEEA29B12EAB01">
    <w:name w:val="18F49590E7DF4F2E97BEEA29B12EAB01"/>
  </w:style>
  <w:style w:type="paragraph" w:customStyle="1" w:styleId="AACB0003A2004A01B87CE9D36DF26D3E">
    <w:name w:val="AACB0003A2004A01B87CE9D36DF26D3E"/>
  </w:style>
  <w:style w:type="paragraph" w:customStyle="1" w:styleId="462C069256754806A12FB113D8173363">
    <w:name w:val="462C069256754806A12FB113D8173363"/>
  </w:style>
  <w:style w:type="paragraph" w:customStyle="1" w:styleId="61BE31AC7C1A4E9188FFD927EC6884BC">
    <w:name w:val="61BE31AC7C1A4E9188FFD927EC6884BC"/>
  </w:style>
  <w:style w:type="character" w:customStyle="1" w:styleId="Titre2Car">
    <w:name w:val="Titre 2 Car"/>
    <w:basedOn w:val="Policepardfaut"/>
    <w:link w:val="Titre2"/>
    <w:uiPriority w:val="9"/>
    <w:rsid w:val="00157767"/>
    <w:rPr>
      <w:rFonts w:ascii="Century Gothic" w:eastAsiaTheme="majorEastAsia" w:hAnsi="Century Gothic" w:cstheme="majorBidi"/>
      <w:b/>
      <w:bCs/>
      <w:caps/>
      <w:szCs w:val="26"/>
      <w:lang w:eastAsia="ja-JP"/>
    </w:rPr>
  </w:style>
  <w:style w:type="paragraph" w:customStyle="1" w:styleId="54A2C8B5318F4514A2EC3A1BFA9D934A">
    <w:name w:val="54A2C8B5318F4514A2EC3A1BFA9D934A"/>
  </w:style>
  <w:style w:type="paragraph" w:customStyle="1" w:styleId="F154FECF154F4323A278D3B664EDAA26">
    <w:name w:val="F154FECF154F4323A278D3B664EDAA26"/>
    <w:rsid w:val="00157767"/>
  </w:style>
  <w:style w:type="paragraph" w:customStyle="1" w:styleId="5222B4D5314C4889B755AD3C40A9C8BE">
    <w:name w:val="5222B4D5314C4889B755AD3C40A9C8BE"/>
    <w:rsid w:val="00157767"/>
  </w:style>
  <w:style w:type="paragraph" w:customStyle="1" w:styleId="2549074EF7C44D83BB4A34187EA91B27">
    <w:name w:val="2549074EF7C44D83BB4A34187EA91B27"/>
    <w:rsid w:val="00157767"/>
  </w:style>
  <w:style w:type="paragraph" w:customStyle="1" w:styleId="C98CA9A56FE44070A2A3C9EBD8F5BC46">
    <w:name w:val="C98CA9A56FE44070A2A3C9EBD8F5BC46"/>
    <w:rsid w:val="00157767"/>
  </w:style>
  <w:style w:type="paragraph" w:customStyle="1" w:styleId="E08804E066BC47C78DA1E1695CCAB36E">
    <w:name w:val="E08804E066BC47C78DA1E1695CCAB36E"/>
    <w:rsid w:val="00157767"/>
  </w:style>
  <w:style w:type="paragraph" w:customStyle="1" w:styleId="B9E2769863D649DCA7ED86F6D6425F5B">
    <w:name w:val="B9E2769863D649DCA7ED86F6D6425F5B"/>
    <w:rsid w:val="00157767"/>
  </w:style>
  <w:style w:type="paragraph" w:customStyle="1" w:styleId="0DC053A7334D4CFB9D1297D71D459929">
    <w:name w:val="0DC053A7334D4CFB9D1297D71D459929"/>
    <w:rsid w:val="00157767"/>
  </w:style>
  <w:style w:type="paragraph" w:customStyle="1" w:styleId="F95BFF968D7F46D49F086685FE6DE710">
    <w:name w:val="F95BFF968D7F46D49F086685FE6DE710"/>
    <w:rsid w:val="00157767"/>
  </w:style>
  <w:style w:type="paragraph" w:customStyle="1" w:styleId="0A15501BB132459BA88D7A79138CF982">
    <w:name w:val="0A15501BB132459BA88D7A79138CF982"/>
    <w:rsid w:val="00157767"/>
  </w:style>
  <w:style w:type="paragraph" w:customStyle="1" w:styleId="B74F4D8392E04B85B4116A7A8EC9020A">
    <w:name w:val="B74F4D8392E04B85B4116A7A8EC9020A"/>
    <w:rsid w:val="00157767"/>
  </w:style>
  <w:style w:type="paragraph" w:customStyle="1" w:styleId="79C90ADE12E8440FA91C7A30C13BC288">
    <w:name w:val="79C90ADE12E8440FA91C7A30C13BC288"/>
    <w:rsid w:val="00157767"/>
  </w:style>
  <w:style w:type="paragraph" w:customStyle="1" w:styleId="8C7C26E4A825497DBE210FE224F00378">
    <w:name w:val="8C7C26E4A825497DBE210FE224F00378"/>
    <w:rsid w:val="00157767"/>
  </w:style>
  <w:style w:type="paragraph" w:customStyle="1" w:styleId="53C2AAD0ED784F45A3DB8ADB974C34D0">
    <w:name w:val="53C2AAD0ED784F45A3DB8ADB974C34D0"/>
    <w:rsid w:val="00157767"/>
  </w:style>
  <w:style w:type="paragraph" w:customStyle="1" w:styleId="F24638FCA2514C0887B45823F52ABA19">
    <w:name w:val="F24638FCA2514C0887B45823F52ABA19"/>
    <w:rsid w:val="00157767"/>
  </w:style>
  <w:style w:type="paragraph" w:customStyle="1" w:styleId="68E0764D7154443BB52AC8C34523113C">
    <w:name w:val="68E0764D7154443BB52AC8C34523113C"/>
    <w:rsid w:val="00157767"/>
  </w:style>
  <w:style w:type="paragraph" w:customStyle="1" w:styleId="6AB711A479A84A07AECEC3ADA96CDD01">
    <w:name w:val="6AB711A479A84A07AECEC3ADA96CDD01"/>
    <w:rsid w:val="00157767"/>
  </w:style>
  <w:style w:type="paragraph" w:customStyle="1" w:styleId="CAC62BE8550B408388A266423E4473E4">
    <w:name w:val="CAC62BE8550B408388A266423E4473E4"/>
    <w:rsid w:val="00157767"/>
  </w:style>
  <w:style w:type="paragraph" w:customStyle="1" w:styleId="2474405C1E9B48CA837ADE66B11948D9">
    <w:name w:val="2474405C1E9B48CA837ADE66B11948D9"/>
    <w:rsid w:val="00157767"/>
  </w:style>
  <w:style w:type="paragraph" w:customStyle="1" w:styleId="DAC50B4E20CE4EBA89561044944F6AF7">
    <w:name w:val="DAC50B4E20CE4EBA89561044944F6AF7"/>
    <w:rsid w:val="00157767"/>
  </w:style>
  <w:style w:type="paragraph" w:customStyle="1" w:styleId="E6614EE78D7C43AABEDF0DD0A47C0E40">
    <w:name w:val="E6614EE78D7C43AABEDF0DD0A47C0E40"/>
    <w:rsid w:val="00157767"/>
  </w:style>
  <w:style w:type="paragraph" w:customStyle="1" w:styleId="1871F63234644E3292E0824663A7349C">
    <w:name w:val="1871F63234644E3292E0824663A7349C"/>
    <w:rsid w:val="001577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gris bleu.dotx</Template>
  <TotalTime>0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2024-02-19T09:28:00Z</dcterms:created>
  <dcterms:modified xsi:type="dcterms:W3CDTF">2024-02-19T10:22:00Z</dcterms:modified>
</cp:coreProperties>
</file>